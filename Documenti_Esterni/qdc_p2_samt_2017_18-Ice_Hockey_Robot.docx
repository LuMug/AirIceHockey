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E2FF1" w14:textId="77777777" w:rsidR="000D6BC6" w:rsidRPr="00D83FC5" w:rsidRDefault="000D6BC6" w:rsidP="000D6BC6">
      <w:pPr>
        <w:jc w:val="center"/>
        <w:rPr>
          <w:rFonts w:ascii="Arial Unicode MS" w:hAnsi="Arial Unicode MS"/>
          <w:b/>
        </w:rPr>
      </w:pPr>
    </w:p>
    <w:p w14:paraId="2991F6AF" w14:textId="1C9FA2A6" w:rsidR="00B76A2D" w:rsidRPr="00D83FC5" w:rsidRDefault="008F2950" w:rsidP="00B76A2D">
      <w:pPr>
        <w:jc w:val="center"/>
        <w:rPr>
          <w:rFonts w:ascii="Arial Unicode MS" w:hAnsi="Arial Unicode MS"/>
          <w:b/>
          <w:sz w:val="36"/>
        </w:rPr>
      </w:pPr>
      <w:r>
        <w:rPr>
          <w:rFonts w:ascii="Arial Unicode MS" w:hAnsi="Arial Unicode MS"/>
          <w:b/>
          <w:sz w:val="36"/>
        </w:rPr>
        <w:t>Quaderno dei compiti PROGETTI SAMT</w:t>
      </w:r>
      <w:r w:rsidR="00F93210">
        <w:rPr>
          <w:rFonts w:ascii="Arial Unicode MS" w:hAnsi="Arial Unicode MS"/>
          <w:b/>
          <w:sz w:val="36"/>
        </w:rPr>
        <w:t xml:space="preserve"> 201</w:t>
      </w:r>
      <w:r w:rsidR="00656FA8">
        <w:rPr>
          <w:rFonts w:ascii="Arial Unicode MS" w:hAnsi="Arial Unicode MS"/>
          <w:b/>
          <w:sz w:val="36"/>
        </w:rPr>
        <w:t>7</w:t>
      </w:r>
      <w:r w:rsidR="00F93210">
        <w:rPr>
          <w:rFonts w:ascii="Arial Unicode MS" w:hAnsi="Arial Unicode MS"/>
          <w:b/>
          <w:sz w:val="36"/>
        </w:rPr>
        <w:t>/1</w:t>
      </w:r>
      <w:r w:rsidR="00656FA8">
        <w:rPr>
          <w:rFonts w:ascii="Arial Unicode MS" w:hAnsi="Arial Unicode MS"/>
          <w:b/>
          <w:sz w:val="36"/>
        </w:rPr>
        <w:t>8</w:t>
      </w:r>
    </w:p>
    <w:p w14:paraId="5FB17203" w14:textId="77777777" w:rsidR="00B76A2D" w:rsidRPr="00D83FC5" w:rsidRDefault="00B76A2D" w:rsidP="00B76A2D">
      <w:pPr>
        <w:jc w:val="center"/>
        <w:rPr>
          <w:rFonts w:ascii="Arial Unicode MS" w:hAnsi="Arial Unicode MS"/>
          <w:b/>
        </w:rPr>
      </w:pPr>
    </w:p>
    <w:p w14:paraId="356FC025" w14:textId="77777777" w:rsidR="002B562A" w:rsidRDefault="002B562A">
      <w:pPr>
        <w:rPr>
          <w:rFonts w:ascii="Arial Unicode MS" w:hAnsi="Arial Unicode MS"/>
          <w:b/>
          <w:sz w:val="28"/>
        </w:rPr>
      </w:pPr>
    </w:p>
    <w:p w14:paraId="1B2B2A3A" w14:textId="77777777" w:rsidR="000D6BC6" w:rsidRPr="00D83FC5" w:rsidRDefault="000D6BC6">
      <w:pPr>
        <w:rPr>
          <w:rFonts w:ascii="Arial Unicode MS" w:hAnsi="Arial Unicode MS"/>
          <w:b/>
          <w:sz w:val="28"/>
        </w:rPr>
      </w:pPr>
      <w:r w:rsidRPr="00D83FC5">
        <w:rPr>
          <w:rFonts w:ascii="Arial Unicode MS" w:hAnsi="Arial Unicode MS"/>
          <w:b/>
          <w:sz w:val="28"/>
        </w:rPr>
        <w:t>Dati amministrativi</w:t>
      </w:r>
    </w:p>
    <w:p w14:paraId="61FFC44A" w14:textId="77777777" w:rsidR="000D6BC6" w:rsidRPr="001A1C8E" w:rsidRDefault="000D6BC6">
      <w:pPr>
        <w:rPr>
          <w:rFonts w:ascii="Arial Unicode MS" w:hAnsi="Arial Unicode MS"/>
        </w:rPr>
      </w:pPr>
      <w:r w:rsidRPr="001A1C8E">
        <w:rPr>
          <w:rFonts w:ascii="Arial Unicode MS" w:hAnsi="Arial Unicode MS"/>
        </w:rPr>
        <w:t xml:space="preserve">Utilizzati in modo confidenziale </w:t>
      </w:r>
      <w:r>
        <w:rPr>
          <w:rFonts w:ascii="Arial Unicode MS" w:hAnsi="Arial Unicode MS"/>
        </w:rPr>
        <w:t xml:space="preserve">dal </w:t>
      </w:r>
      <w:r w:rsidR="008F2950">
        <w:rPr>
          <w:rFonts w:ascii="Arial Unicode MS" w:hAnsi="Arial Unicode MS"/>
        </w:rPr>
        <w:t>docente</w:t>
      </w:r>
      <w:r w:rsidRPr="001A1C8E">
        <w:rPr>
          <w:rFonts w:ascii="Arial Unicode MS" w:hAnsi="Arial Unicode MS"/>
        </w:rPr>
        <w:t xml:space="preserve"> </w:t>
      </w:r>
    </w:p>
    <w:p w14:paraId="2C1A4731" w14:textId="77777777" w:rsidR="000D6BC6" w:rsidRPr="00D83FC5" w:rsidRDefault="000D6BC6">
      <w:pPr>
        <w:rPr>
          <w:rFonts w:ascii="Arial Unicode MS" w:hAnsi="Arial Unicode MS"/>
          <w:b/>
        </w:rPr>
      </w:pPr>
    </w:p>
    <w:p w14:paraId="0729E365" w14:textId="3C674288" w:rsidR="000D6BC6" w:rsidRPr="002B562A" w:rsidRDefault="009064C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Classe I</w:t>
      </w:r>
      <w:r w:rsidR="00A90BA3">
        <w:rPr>
          <w:rFonts w:ascii="Arial Unicode MS" w:hAnsi="Arial Unicode MS"/>
          <w:b/>
        </w:rPr>
        <w:t>3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33"/>
        <w:gridCol w:w="6999"/>
      </w:tblGrid>
      <w:tr w:rsidR="000D6BC6" w:rsidRPr="006423AC" w14:paraId="5B15B678" w14:textId="77777777">
        <w:trPr>
          <w:trHeight w:val="567"/>
        </w:trPr>
        <w:tc>
          <w:tcPr>
            <w:tcW w:w="2660" w:type="dxa"/>
            <w:vAlign w:val="center"/>
          </w:tcPr>
          <w:p w14:paraId="6D053CD5" w14:textId="77777777" w:rsidR="000D6BC6" w:rsidRPr="00D83FC5" w:rsidRDefault="000D6BC6" w:rsidP="000D6BC6"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7CFB987C" w14:textId="4BB4A3B0" w:rsidR="000D6BC6" w:rsidRPr="00E60103" w:rsidRDefault="000D6BC6" w:rsidP="000D6BC6">
            <w:pPr>
              <w:rPr>
                <w:rFonts w:ascii="Arial Narrow" w:hAnsi="Arial Narrow"/>
                <w:lang w:val="it-CH"/>
              </w:rPr>
            </w:pPr>
          </w:p>
        </w:tc>
      </w:tr>
      <w:tr w:rsidR="000D6BC6" w:rsidRPr="006423AC" w14:paraId="555B6A40" w14:textId="77777777">
        <w:trPr>
          <w:trHeight w:val="567"/>
        </w:trPr>
        <w:tc>
          <w:tcPr>
            <w:tcW w:w="2660" w:type="dxa"/>
            <w:vAlign w:val="center"/>
          </w:tcPr>
          <w:p w14:paraId="6B06094F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0153B" w14:textId="35982DA1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1052C7DB" w14:textId="77777777">
        <w:trPr>
          <w:trHeight w:val="567"/>
        </w:trPr>
        <w:tc>
          <w:tcPr>
            <w:tcW w:w="2660" w:type="dxa"/>
            <w:vAlign w:val="center"/>
          </w:tcPr>
          <w:p w14:paraId="2F07EFB8" w14:textId="0834440F" w:rsidR="000D6BC6" w:rsidRPr="006423AC" w:rsidRDefault="00F93210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Cellulare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430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3AD0A8FD" w14:textId="77777777">
        <w:trPr>
          <w:trHeight w:val="567"/>
        </w:trPr>
        <w:tc>
          <w:tcPr>
            <w:tcW w:w="2660" w:type="dxa"/>
            <w:vAlign w:val="center"/>
          </w:tcPr>
          <w:p w14:paraId="3569AE8B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9D1C1" w14:textId="12F81523" w:rsidR="000D6BC6" w:rsidRPr="006423AC" w:rsidRDefault="000D6BC6" w:rsidP="00AE04B5">
            <w:pPr>
              <w:rPr>
                <w:rFonts w:ascii="Arial Narrow" w:hAnsi="Arial Narrow"/>
              </w:rPr>
            </w:pPr>
          </w:p>
        </w:tc>
      </w:tr>
      <w:tr w:rsidR="000D6BC6" w:rsidRPr="006423AC" w14:paraId="4085AF66" w14:textId="77777777">
        <w:trPr>
          <w:trHeight w:val="567"/>
        </w:trPr>
        <w:tc>
          <w:tcPr>
            <w:tcW w:w="2660" w:type="dxa"/>
            <w:vAlign w:val="center"/>
          </w:tcPr>
          <w:p w14:paraId="71EFBD8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Opzione</w:t>
            </w:r>
          </w:p>
        </w:tc>
        <w:tc>
          <w:tcPr>
            <w:tcW w:w="7112" w:type="dxa"/>
            <w:tcBorders>
              <w:top w:val="dotted" w:sz="4" w:space="0" w:color="auto"/>
            </w:tcBorders>
            <w:vAlign w:val="center"/>
          </w:tcPr>
          <w:p w14:paraId="15462EFF" w14:textId="5995A848" w:rsidR="000D6BC6" w:rsidRPr="006423AC" w:rsidRDefault="009064CE" w:rsidP="00E021E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ebdings" w:char="F0A3"/>
            </w:r>
            <w:r w:rsidR="000D6BC6" w:rsidRPr="006423AC">
              <w:rPr>
                <w:rFonts w:ascii="Arial Narrow" w:hAnsi="Arial Narrow"/>
              </w:rPr>
              <w:t xml:space="preserve"> Generalista         </w:t>
            </w:r>
          </w:p>
        </w:tc>
      </w:tr>
    </w:tbl>
    <w:p w14:paraId="63A6AFD3" w14:textId="77777777" w:rsidR="000D6BC6" w:rsidRDefault="000D6BC6">
      <w:pPr>
        <w:rPr>
          <w:rFonts w:ascii="Arial Unicode MS" w:hAnsi="Arial Unicode MS"/>
        </w:rPr>
      </w:pPr>
    </w:p>
    <w:p w14:paraId="52E7284A" w14:textId="77777777" w:rsidR="00F93210" w:rsidRPr="00D83FC5" w:rsidRDefault="00F93210">
      <w:pPr>
        <w:rPr>
          <w:rFonts w:ascii="Arial Unicode MS" w:hAnsi="Arial Unicode MS"/>
        </w:rPr>
      </w:pPr>
    </w:p>
    <w:p w14:paraId="0CB40E58" w14:textId="3EC2D160" w:rsidR="000D6BC6" w:rsidRPr="00D83FC5" w:rsidRDefault="00F93210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Docente formatore</w:t>
      </w:r>
    </w:p>
    <w:p w14:paraId="7296ED87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34"/>
        <w:gridCol w:w="6998"/>
      </w:tblGrid>
      <w:tr w:rsidR="000D6BC6" w:rsidRPr="006423AC" w14:paraId="6A943A75" w14:textId="77777777">
        <w:trPr>
          <w:trHeight w:val="567"/>
        </w:trPr>
        <w:tc>
          <w:tcPr>
            <w:tcW w:w="2660" w:type="dxa"/>
            <w:vAlign w:val="center"/>
          </w:tcPr>
          <w:p w14:paraId="232350A7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1CD9CC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0C358331" w14:textId="77777777">
        <w:trPr>
          <w:trHeight w:val="567"/>
        </w:trPr>
        <w:tc>
          <w:tcPr>
            <w:tcW w:w="2660" w:type="dxa"/>
            <w:vAlign w:val="center"/>
          </w:tcPr>
          <w:p w14:paraId="539378FD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5B955D9F" w14:textId="524F9FED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7AE37EBF" w14:textId="77777777">
        <w:trPr>
          <w:trHeight w:val="567"/>
        </w:trPr>
        <w:tc>
          <w:tcPr>
            <w:tcW w:w="2660" w:type="dxa"/>
            <w:vAlign w:val="center"/>
          </w:tcPr>
          <w:p w14:paraId="7BF6ADE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9DB6B" w14:textId="53B73A7D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6C55276F" w14:textId="77777777">
        <w:trPr>
          <w:trHeight w:val="567"/>
        </w:trPr>
        <w:tc>
          <w:tcPr>
            <w:tcW w:w="2660" w:type="dxa"/>
            <w:vAlign w:val="center"/>
          </w:tcPr>
          <w:p w14:paraId="04824E4A" w14:textId="7723BADE" w:rsidR="000D6BC6" w:rsidRPr="006423AC" w:rsidRDefault="00DC021D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Recapito telefonico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22BC0" w14:textId="374B9CC3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208BCA2" w14:textId="77777777">
        <w:trPr>
          <w:trHeight w:val="567"/>
        </w:trPr>
        <w:tc>
          <w:tcPr>
            <w:tcW w:w="2660" w:type="dxa"/>
            <w:vAlign w:val="center"/>
          </w:tcPr>
          <w:p w14:paraId="129D9DD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D58E9" w14:textId="6AC9A606" w:rsidR="000D6BC6" w:rsidRPr="006423AC" w:rsidRDefault="000D6BC6" w:rsidP="00AE04B5">
            <w:pPr>
              <w:rPr>
                <w:rFonts w:ascii="Arial Narrow" w:hAnsi="Arial Narrow"/>
              </w:rPr>
            </w:pPr>
          </w:p>
        </w:tc>
      </w:tr>
    </w:tbl>
    <w:p w14:paraId="34397276" w14:textId="77777777" w:rsidR="002B562A" w:rsidRDefault="002B562A">
      <w:pPr>
        <w:rPr>
          <w:rFonts w:ascii="Arial Unicode MS" w:hAnsi="Arial Unicode MS"/>
          <w:b/>
        </w:rPr>
      </w:pPr>
    </w:p>
    <w:p w14:paraId="0F71DEAD" w14:textId="77777777" w:rsidR="00F93210" w:rsidRDefault="00F93210">
      <w:pPr>
        <w:rPr>
          <w:rFonts w:ascii="Arial Unicode MS" w:hAnsi="Arial Unicode MS"/>
          <w:b/>
        </w:rPr>
      </w:pPr>
    </w:p>
    <w:p w14:paraId="1AE8EA04" w14:textId="77777777" w:rsidR="000D6BC6" w:rsidRPr="00D83FC5" w:rsidRDefault="000D6BC6">
      <w:pPr>
        <w:rPr>
          <w:rFonts w:ascii="Arial Unicode MS" w:hAnsi="Arial Unicode MS"/>
          <w:b/>
        </w:rPr>
      </w:pPr>
      <w:r w:rsidRPr="00D83FC5">
        <w:rPr>
          <w:rFonts w:ascii="Arial Unicode MS" w:hAnsi="Arial Unicode MS"/>
          <w:b/>
        </w:rPr>
        <w:t xml:space="preserve">Luogo di lavoro </w:t>
      </w:r>
      <w:r>
        <w:rPr>
          <w:rFonts w:ascii="Arial Unicode MS" w:hAnsi="Arial Unicode MS"/>
          <w:b/>
        </w:rPr>
        <w:t>del progetto</w:t>
      </w:r>
    </w:p>
    <w:p w14:paraId="74666A6D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31"/>
        <w:gridCol w:w="7001"/>
      </w:tblGrid>
      <w:tr w:rsidR="000D6BC6" w:rsidRPr="006423AC" w14:paraId="7A6A9088" w14:textId="77777777">
        <w:trPr>
          <w:trHeight w:val="567"/>
        </w:trPr>
        <w:tc>
          <w:tcPr>
            <w:tcW w:w="2660" w:type="dxa"/>
            <w:vAlign w:val="center"/>
          </w:tcPr>
          <w:p w14:paraId="180DC2AC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62F209B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4CFB4D6A" w14:textId="77777777">
        <w:trPr>
          <w:trHeight w:val="567"/>
        </w:trPr>
        <w:tc>
          <w:tcPr>
            <w:tcW w:w="2660" w:type="dxa"/>
            <w:vAlign w:val="center"/>
          </w:tcPr>
          <w:p w14:paraId="6537AB5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Indirizzo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40A4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 xml:space="preserve">6952 Canobbio </w:t>
            </w:r>
            <w:r>
              <w:rPr>
                <w:rFonts w:ascii="Arial Narrow" w:hAnsi="Arial Narrow"/>
              </w:rPr>
              <w:t>–</w:t>
            </w:r>
            <w:r w:rsidRPr="006423AC">
              <w:rPr>
                <w:rFonts w:ascii="Arial Narrow" w:hAnsi="Arial Narrow"/>
              </w:rPr>
              <w:t xml:space="preserve"> Trevano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5FD5AC81" w14:textId="7F234EFB" w:rsidR="00435F9D" w:rsidRPr="00BC58A3" w:rsidRDefault="000D6BC6" w:rsidP="00435F9D">
      <w:pPr>
        <w:rPr>
          <w:rFonts w:ascii="Arial Unicode MS" w:hAnsi="Arial Unicode MS"/>
        </w:rPr>
      </w:pPr>
      <w:r w:rsidRPr="00D83FC5">
        <w:rPr>
          <w:rFonts w:ascii="Arial Unicode MS" w:hAnsi="Arial Unicode MS"/>
        </w:rPr>
        <w:br w:type="page"/>
      </w:r>
      <w:r w:rsidR="00435F9D" w:rsidRPr="000E777A">
        <w:rPr>
          <w:rFonts w:ascii="Arial Unicode MS" w:hAnsi="Arial Unicode MS"/>
          <w:b/>
        </w:rPr>
        <w:lastRenderedPageBreak/>
        <w:t xml:space="preserve">Titolo del </w:t>
      </w:r>
      <w:r w:rsidR="001F7D3B">
        <w:rPr>
          <w:rFonts w:ascii="Arial Unicode MS" w:hAnsi="Arial Unicode MS"/>
          <w:b/>
        </w:rPr>
        <w:t>progetto</w:t>
      </w:r>
      <w:r w:rsidR="00435F9D"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632"/>
      </w:tblGrid>
      <w:tr w:rsidR="00D5300C" w:rsidRPr="00F05CA9" w14:paraId="01FD47A9" w14:textId="77777777" w:rsidTr="007C17DD">
        <w:trPr>
          <w:trHeight w:val="567"/>
        </w:trPr>
        <w:tc>
          <w:tcPr>
            <w:tcW w:w="9772" w:type="dxa"/>
            <w:tcBorders>
              <w:bottom w:val="dotted" w:sz="4" w:space="0" w:color="auto"/>
            </w:tcBorders>
            <w:vAlign w:val="center"/>
          </w:tcPr>
          <w:p w14:paraId="415F599A" w14:textId="76947488" w:rsidR="00D5300C" w:rsidRPr="004B57C8" w:rsidRDefault="0078076A" w:rsidP="0039691C">
            <w:pPr>
              <w:rPr>
                <w:rFonts w:ascii="Arial Unicode MS" w:hAnsi="Arial Unicode MS"/>
                <w:lang w:bidi="x-none"/>
              </w:rPr>
            </w:pPr>
            <w:r>
              <w:rPr>
                <w:rFonts w:ascii="Arial Unicode MS" w:hAnsi="Arial Unicode MS"/>
                <w:lang w:bidi="x-none"/>
              </w:rPr>
              <w:t>Realizzazione di un</w:t>
            </w:r>
            <w:r w:rsidR="009D5493">
              <w:rPr>
                <w:rFonts w:ascii="Arial Unicode MS" w:hAnsi="Arial Unicode MS"/>
                <w:lang w:bidi="x-none"/>
              </w:rPr>
              <w:t xml:space="preserve"> </w:t>
            </w:r>
            <w:r w:rsidR="0039691C">
              <w:rPr>
                <w:rFonts w:ascii="Arial Unicode MS" w:hAnsi="Arial Unicode MS"/>
                <w:lang w:bidi="x-none"/>
              </w:rPr>
              <w:t xml:space="preserve">gioco </w:t>
            </w:r>
            <w:r w:rsidR="00272F6E">
              <w:rPr>
                <w:rFonts w:ascii="Arial Unicode MS" w:hAnsi="Arial Unicode MS"/>
                <w:lang w:bidi="x-none"/>
              </w:rPr>
              <w:t xml:space="preserve">da </w:t>
            </w:r>
            <w:r w:rsidR="0039691C">
              <w:rPr>
                <w:rFonts w:ascii="Arial Unicode MS" w:hAnsi="Arial Unicode MS"/>
                <w:lang w:bidi="x-none"/>
              </w:rPr>
              <w:t xml:space="preserve">Air </w:t>
            </w:r>
            <w:proofErr w:type="spellStart"/>
            <w:r w:rsidR="00272F6E">
              <w:rPr>
                <w:rFonts w:ascii="Arial Unicode MS" w:hAnsi="Arial Unicode MS"/>
                <w:lang w:bidi="x-none"/>
              </w:rPr>
              <w:t>Ice</w:t>
            </w:r>
            <w:proofErr w:type="spellEnd"/>
            <w:r w:rsidR="00272F6E">
              <w:rPr>
                <w:rFonts w:ascii="Arial Unicode MS" w:hAnsi="Arial Unicode MS"/>
                <w:lang w:bidi="x-none"/>
              </w:rPr>
              <w:t xml:space="preserve"> Hockey </w:t>
            </w:r>
            <w:r w:rsidR="0039691C">
              <w:rPr>
                <w:rFonts w:ascii="Arial Unicode MS" w:hAnsi="Arial Unicode MS"/>
                <w:lang w:bidi="x-none"/>
              </w:rPr>
              <w:t xml:space="preserve">per giocare contro un robot controllato da </w:t>
            </w:r>
            <w:r w:rsidR="00685CD3">
              <w:rPr>
                <w:rFonts w:ascii="Arial Unicode MS" w:hAnsi="Arial Unicode MS"/>
                <w:lang w:bidi="x-none"/>
              </w:rPr>
              <w:t>Arduino</w:t>
            </w:r>
          </w:p>
        </w:tc>
      </w:tr>
    </w:tbl>
    <w:p w14:paraId="2347B844" w14:textId="0C64FC97" w:rsidR="000D6BC6" w:rsidRPr="005A119B" w:rsidRDefault="000D6BC6">
      <w:pPr>
        <w:rPr>
          <w:rFonts w:ascii="Arial Unicode MS" w:hAnsi="Arial Unicode MS"/>
        </w:rPr>
      </w:pPr>
    </w:p>
    <w:p w14:paraId="4A355669" w14:textId="12F027C0" w:rsidR="00435F9D" w:rsidRPr="000E777A" w:rsidRDefault="00435F9D" w:rsidP="00435F9D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 xml:space="preserve">Descrizione del </w:t>
      </w:r>
      <w:r w:rsidR="001F7D3B">
        <w:rPr>
          <w:rFonts w:ascii="Arial Unicode MS" w:hAnsi="Arial Unicode MS"/>
          <w:b/>
        </w:rPr>
        <w:t>progetto</w:t>
      </w:r>
      <w:r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p w14:paraId="74C9B457" w14:textId="1F57D602" w:rsidR="00474B33" w:rsidRDefault="00950580" w:rsidP="00474B33">
      <w:pPr>
        <w:rPr>
          <w:rFonts w:ascii="Arial Unicode MS" w:hAnsi="Arial Unicode MS"/>
          <w:sz w:val="22"/>
          <w:szCs w:val="22"/>
        </w:rPr>
      </w:pPr>
      <w:r w:rsidRPr="00950580">
        <w:rPr>
          <w:rFonts w:ascii="Arial Unicode MS" w:hAnsi="Arial Unicode MS"/>
          <w:sz w:val="22"/>
          <w:szCs w:val="22"/>
        </w:rPr>
        <w:t xml:space="preserve">Si tratta di realizzare </w:t>
      </w:r>
      <w:r w:rsidR="000A15D4">
        <w:rPr>
          <w:rFonts w:ascii="Arial Unicode MS" w:hAnsi="Arial Unicode MS"/>
          <w:sz w:val="22"/>
          <w:szCs w:val="22"/>
        </w:rPr>
        <w:t xml:space="preserve">un </w:t>
      </w:r>
      <w:r w:rsidR="0039691C">
        <w:rPr>
          <w:rFonts w:ascii="Arial Unicode MS" w:hAnsi="Arial Unicode MS"/>
          <w:sz w:val="22"/>
          <w:szCs w:val="22"/>
        </w:rPr>
        <w:t xml:space="preserve">gioco di Air </w:t>
      </w:r>
      <w:proofErr w:type="spellStart"/>
      <w:r w:rsidR="0039691C">
        <w:rPr>
          <w:rFonts w:ascii="Arial Unicode MS" w:hAnsi="Arial Unicode MS"/>
          <w:sz w:val="22"/>
          <w:szCs w:val="22"/>
        </w:rPr>
        <w:t>Ice</w:t>
      </w:r>
      <w:proofErr w:type="spellEnd"/>
      <w:r w:rsidR="0039691C">
        <w:rPr>
          <w:rFonts w:ascii="Arial Unicode MS" w:hAnsi="Arial Unicode MS"/>
          <w:sz w:val="22"/>
          <w:szCs w:val="22"/>
        </w:rPr>
        <w:t xml:space="preserve"> Hockey che permetta ad un giocatore di giocare contro un sistema robotizzato costituito da due motori passo-passo controllati da un Arduino</w:t>
      </w:r>
      <w:r w:rsidR="008D631A">
        <w:rPr>
          <w:rFonts w:ascii="Arial Unicode MS" w:hAnsi="Arial Unicode MS"/>
          <w:sz w:val="22"/>
          <w:szCs w:val="22"/>
        </w:rPr>
        <w:t>.</w:t>
      </w:r>
      <w:r w:rsidR="008D631A">
        <w:rPr>
          <w:rFonts w:ascii="Arial Unicode MS" w:hAnsi="Arial Unicode MS"/>
          <w:sz w:val="22"/>
          <w:szCs w:val="22"/>
        </w:rPr>
        <w:br/>
        <w:t>Arduino riceve i</w:t>
      </w:r>
      <w:r w:rsidR="0039691C">
        <w:rPr>
          <w:rFonts w:ascii="Arial Unicode MS" w:hAnsi="Arial Unicode MS"/>
          <w:sz w:val="22"/>
          <w:szCs w:val="22"/>
        </w:rPr>
        <w:t xml:space="preserve"> comandi da un programma di visione 3D tramite una web </w:t>
      </w:r>
      <w:proofErr w:type="spellStart"/>
      <w:r w:rsidR="0039691C">
        <w:rPr>
          <w:rFonts w:ascii="Arial Unicode MS" w:hAnsi="Arial Unicode MS"/>
          <w:sz w:val="22"/>
          <w:szCs w:val="22"/>
        </w:rPr>
        <w:t>cam</w:t>
      </w:r>
      <w:proofErr w:type="spellEnd"/>
      <w:r w:rsidR="0039691C">
        <w:rPr>
          <w:rFonts w:ascii="Arial Unicode MS" w:hAnsi="Arial Unicode MS"/>
          <w:sz w:val="22"/>
          <w:szCs w:val="22"/>
        </w:rPr>
        <w:t xml:space="preserve"> oppure sfruttando un’applicazione su uno </w:t>
      </w:r>
      <w:proofErr w:type="spellStart"/>
      <w:r w:rsidR="0039691C">
        <w:rPr>
          <w:rFonts w:ascii="Arial Unicode MS" w:hAnsi="Arial Unicode MS"/>
          <w:sz w:val="22"/>
          <w:szCs w:val="22"/>
        </w:rPr>
        <w:t>smartphone</w:t>
      </w:r>
      <w:proofErr w:type="spellEnd"/>
      <w:r w:rsidR="008D631A">
        <w:rPr>
          <w:rFonts w:ascii="Arial Unicode MS" w:hAnsi="Arial Unicode MS"/>
          <w:sz w:val="22"/>
          <w:szCs w:val="22"/>
        </w:rPr>
        <w:t xml:space="preserve"> e la camera dello stesso</w:t>
      </w:r>
      <w:r w:rsidR="0039691C">
        <w:rPr>
          <w:rFonts w:ascii="Arial Unicode MS" w:hAnsi="Arial Unicode MS"/>
          <w:sz w:val="22"/>
          <w:szCs w:val="22"/>
        </w:rPr>
        <w:t>.</w:t>
      </w:r>
    </w:p>
    <w:p w14:paraId="0DF56223" w14:textId="2CFFAC8A" w:rsidR="005656A9" w:rsidRDefault="00474B33" w:rsidP="00474B33">
      <w:pPr>
        <w:jc w:val="center"/>
        <w:rPr>
          <w:rFonts w:ascii="Arial Unicode MS" w:hAnsi="Arial Unicode MS"/>
          <w:color w:val="FF0000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br/>
      </w:r>
      <w:r w:rsidR="008D631A">
        <w:rPr>
          <w:noProof/>
          <w:lang w:val="it-CH" w:eastAsia="it-CH"/>
        </w:rPr>
        <w:drawing>
          <wp:inline distT="0" distB="0" distL="0" distR="0" wp14:anchorId="211E1931" wp14:editId="155C4054">
            <wp:extent cx="3267075" cy="2061065"/>
            <wp:effectExtent l="0" t="0" r="0" b="0"/>
            <wp:docPr id="5" name="Immagine 5" descr="https://www.jjrobots.com/wp-content/uploads/2016/10/mesa2-1024x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jrobots.com/wp-content/uploads/2016/10/mesa2-1024x6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23" cy="20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5D4">
        <w:rPr>
          <w:rFonts w:ascii="Arial Unicode MS" w:hAnsi="Arial Unicode MS"/>
          <w:sz w:val="22"/>
          <w:szCs w:val="22"/>
        </w:rPr>
        <w:br/>
      </w:r>
    </w:p>
    <w:p w14:paraId="0F1C947C" w14:textId="77777777" w:rsidR="008D631A" w:rsidRDefault="008D631A" w:rsidP="00474B33">
      <w:pPr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>Il sistema dovrà essere leggero ed in modo particolare dovrà avere i due motori fissi, posizionati di fianco al tavolo.</w:t>
      </w:r>
    </w:p>
    <w:p w14:paraId="2DC46A22" w14:textId="7E2153FE" w:rsidR="00474B33" w:rsidRPr="00474B33" w:rsidRDefault="00474B33" w:rsidP="00474B33">
      <w:pPr>
        <w:rPr>
          <w:rFonts w:ascii="Arial Unicode MS" w:hAnsi="Arial Unicode MS"/>
          <w:sz w:val="22"/>
          <w:szCs w:val="22"/>
        </w:rPr>
      </w:pPr>
    </w:p>
    <w:p w14:paraId="5FD82B29" w14:textId="77777777" w:rsidR="00950580" w:rsidRDefault="00950580">
      <w:pPr>
        <w:rPr>
          <w:rFonts w:ascii="Arial Unicode MS" w:hAnsi="Arial Unicode MS"/>
        </w:rPr>
      </w:pPr>
    </w:p>
    <w:p w14:paraId="3A7F3A3D" w14:textId="77777777" w:rsidR="00474B33" w:rsidRDefault="00474B33">
      <w:pPr>
        <w:rPr>
          <w:rFonts w:ascii="Arial Unicode MS" w:hAnsi="Arial Unicode MS"/>
          <w:b/>
          <w:sz w:val="22"/>
          <w:szCs w:val="22"/>
        </w:rPr>
      </w:pPr>
      <w:r>
        <w:rPr>
          <w:rFonts w:ascii="Arial Unicode MS" w:hAnsi="Arial Unicode MS"/>
          <w:b/>
          <w:sz w:val="22"/>
          <w:szCs w:val="22"/>
        </w:rPr>
        <w:br w:type="page"/>
      </w:r>
      <w:bookmarkStart w:id="0" w:name="_GoBack"/>
      <w:bookmarkEnd w:id="0"/>
    </w:p>
    <w:p w14:paraId="1D99AEDE" w14:textId="01266F0F" w:rsidR="00950580" w:rsidRPr="00CE7A00" w:rsidRDefault="00950580" w:rsidP="00950580">
      <w:pPr>
        <w:rPr>
          <w:rFonts w:ascii="Arial Unicode MS" w:hAnsi="Arial Unicode MS"/>
          <w:b/>
          <w:sz w:val="22"/>
          <w:szCs w:val="22"/>
        </w:rPr>
      </w:pPr>
      <w:r w:rsidRPr="00CE7A00">
        <w:rPr>
          <w:rFonts w:ascii="Arial Unicode MS" w:hAnsi="Arial Unicode MS"/>
          <w:b/>
          <w:sz w:val="22"/>
          <w:szCs w:val="22"/>
        </w:rPr>
        <w:lastRenderedPageBreak/>
        <w:t>Descrizione di dettaglio:</w:t>
      </w:r>
    </w:p>
    <w:p w14:paraId="226E8D2E" w14:textId="37BD4303" w:rsidR="008D631A" w:rsidRDefault="008D631A" w:rsidP="008C64D4">
      <w:pPr>
        <w:pStyle w:val="Paragrafoelenco"/>
        <w:numPr>
          <w:ilvl w:val="0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Arduino dovrà ricevere i comandi dal sistema di acquisizione dell’immagine tramite connessione Wi-Fi</w:t>
      </w:r>
    </w:p>
    <w:p w14:paraId="728F2AE3" w14:textId="65BD18D5" w:rsidR="008C64D4" w:rsidRDefault="00474B33" w:rsidP="008C64D4">
      <w:pPr>
        <w:pStyle w:val="Paragrafoelenco"/>
        <w:numPr>
          <w:ilvl w:val="0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Il sistema dovrà essere facilmente parametrizzabile per potersi adattare alle diverse </w:t>
      </w:r>
      <w:r w:rsidR="008D631A">
        <w:rPr>
          <w:rFonts w:ascii="Arial Unicode MS" w:hAnsi="Arial Unicode MS"/>
        </w:rPr>
        <w:t>dimensioni dei tavoli</w:t>
      </w:r>
      <w:r>
        <w:rPr>
          <w:rFonts w:ascii="Arial Unicode MS" w:hAnsi="Arial Unicode MS"/>
        </w:rPr>
        <w:t>.</w:t>
      </w:r>
    </w:p>
    <w:p w14:paraId="72C0ACEB" w14:textId="2DE9C992" w:rsidR="008D631A" w:rsidRDefault="008D631A" w:rsidP="008C64D4">
      <w:pPr>
        <w:pStyle w:val="Paragrafoelenco"/>
        <w:numPr>
          <w:ilvl w:val="0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Si deve prevedere un sistema per visualizzare il punteggio del giocatore e del programma</w:t>
      </w:r>
    </w:p>
    <w:p w14:paraId="26D8ADD0" w14:textId="473B320B" w:rsidR="00474B33" w:rsidRDefault="008D631A" w:rsidP="008C64D4">
      <w:pPr>
        <w:pStyle w:val="Paragrafoelenco"/>
        <w:numPr>
          <w:ilvl w:val="0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Programmare il sistema in modo che possa avere tre strategie:</w:t>
      </w:r>
    </w:p>
    <w:p w14:paraId="19AAC458" w14:textId="073BF692" w:rsidR="008D631A" w:rsidRDefault="008D631A" w:rsidP="008D631A">
      <w:pPr>
        <w:pStyle w:val="Paragrafoelenco"/>
        <w:numPr>
          <w:ilvl w:val="1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Difesa</w:t>
      </w:r>
    </w:p>
    <w:p w14:paraId="44FBB42D" w14:textId="164BF8C4" w:rsidR="008D631A" w:rsidRDefault="008D631A" w:rsidP="008D631A">
      <w:pPr>
        <w:pStyle w:val="Paragrafoelenco"/>
        <w:numPr>
          <w:ilvl w:val="1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Difesa attacco</w:t>
      </w:r>
    </w:p>
    <w:p w14:paraId="226EF8D0" w14:textId="7B932954" w:rsidR="008D631A" w:rsidRDefault="008D631A" w:rsidP="008D631A">
      <w:pPr>
        <w:pStyle w:val="Paragrafoelenco"/>
        <w:numPr>
          <w:ilvl w:val="1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Attacco</w:t>
      </w:r>
    </w:p>
    <w:p w14:paraId="6F67A0F1" w14:textId="77777777" w:rsidR="00057024" w:rsidRPr="005A29E6" w:rsidRDefault="005656A9" w:rsidP="00057024">
      <w:pPr>
        <w:rPr>
          <w:rFonts w:ascii="Arial Unicode MS" w:eastAsia="Calibri" w:hAnsi="Arial Unicode MS"/>
          <w:b/>
          <w:sz w:val="22"/>
          <w:szCs w:val="22"/>
          <w:lang w:val="it-CH" w:eastAsia="en-US"/>
        </w:rPr>
      </w:pPr>
      <w:r w:rsidRPr="008C64D4">
        <w:rPr>
          <w:rFonts w:ascii="Arial Unicode MS" w:hAnsi="Arial Unicode MS"/>
        </w:rPr>
        <w:br/>
      </w:r>
      <w:r w:rsidR="00057024" w:rsidRPr="005A29E6">
        <w:rPr>
          <w:rFonts w:ascii="Arial Unicode MS" w:eastAsia="Calibri" w:hAnsi="Arial Unicode MS"/>
          <w:b/>
          <w:sz w:val="22"/>
          <w:szCs w:val="22"/>
          <w:lang w:val="it-CH" w:eastAsia="en-US"/>
        </w:rPr>
        <w:t>Obbiettivi minimi da realizzare:</w:t>
      </w:r>
    </w:p>
    <w:p w14:paraId="75962181" w14:textId="77777777" w:rsidR="00057024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>Rapporto corretto e comprensibile che permetta la compre</w:t>
      </w:r>
      <w:r>
        <w:rPr>
          <w:rFonts w:ascii="Arial Unicode MS" w:hAnsi="Arial Unicode MS"/>
        </w:rPr>
        <w:t>nsione del processo, e</w:t>
      </w:r>
      <w:r>
        <w:rPr>
          <w:rFonts w:ascii="Arial Unicode MS" w:hAnsi="Arial Unicode MS"/>
        </w:rPr>
        <w:br/>
      </w:r>
      <w:r w:rsidRPr="005F4489">
        <w:rPr>
          <w:rFonts w:ascii="Arial Unicode MS" w:hAnsi="Arial Unicode MS"/>
        </w:rPr>
        <w:t>della configurazione</w:t>
      </w:r>
      <w:r>
        <w:rPr>
          <w:rFonts w:ascii="Arial Unicode MS" w:hAnsi="Arial Unicode MS"/>
        </w:rPr>
        <w:t>.</w:t>
      </w:r>
    </w:p>
    <w:p w14:paraId="1B9037B2" w14:textId="77777777" w:rsidR="00057024" w:rsidRPr="005F4489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Diagrammi di </w:t>
      </w:r>
      <w:proofErr w:type="spellStart"/>
      <w:r>
        <w:rPr>
          <w:rFonts w:ascii="Arial Unicode MS" w:hAnsi="Arial Unicode MS"/>
        </w:rPr>
        <w:t>Gannt</w:t>
      </w:r>
      <w:proofErr w:type="spellEnd"/>
      <w:r>
        <w:rPr>
          <w:rFonts w:ascii="Arial Unicode MS" w:hAnsi="Arial Unicode MS"/>
        </w:rPr>
        <w:t xml:space="preserve"> o simili indicanti la pianificazione ed il consuntivo, con commenti in caso di discrepanza.</w:t>
      </w:r>
    </w:p>
    <w:p w14:paraId="06B55573" w14:textId="77777777" w:rsidR="00057024" w:rsidRPr="005F4489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 xml:space="preserve">Diari di lavoro corretti ed esaustivi con l’indicazione dei problemi </w:t>
      </w:r>
      <w:proofErr w:type="gramStart"/>
      <w:r w:rsidRPr="005F4489">
        <w:rPr>
          <w:rFonts w:ascii="Arial Unicode MS" w:hAnsi="Arial Unicode MS"/>
        </w:rPr>
        <w:t>riscontrati,</w:t>
      </w:r>
      <w:r w:rsidRPr="005F4489">
        <w:rPr>
          <w:rFonts w:ascii="Arial Unicode MS" w:hAnsi="Arial Unicode MS"/>
        </w:rPr>
        <w:br/>
        <w:t>soluzione</w:t>
      </w:r>
      <w:proofErr w:type="gramEnd"/>
      <w:r w:rsidRPr="005F4489">
        <w:rPr>
          <w:rFonts w:ascii="Arial Unicode MS" w:hAnsi="Arial Unicode MS"/>
        </w:rPr>
        <w:t xml:space="preserve"> trovate ecc.</w:t>
      </w:r>
    </w:p>
    <w:p w14:paraId="759BCF93" w14:textId="77777777" w:rsidR="00057024" w:rsidRPr="005F4489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>Per i tre</w:t>
      </w:r>
      <w:r w:rsidRPr="005F4489">
        <w:rPr>
          <w:rFonts w:ascii="Arial Unicode MS" w:hAnsi="Arial Unicode MS"/>
        </w:rPr>
        <w:t xml:space="preserve"> punti precedenti sarà valutato l’uso del linguaggio corretto e l’uso dei</w:t>
      </w:r>
      <w:r w:rsidRPr="005F4489">
        <w:rPr>
          <w:rFonts w:ascii="Arial Unicode MS" w:hAnsi="Arial Unicode MS"/>
        </w:rPr>
        <w:br/>
        <w:t>termini professionali.</w:t>
      </w:r>
    </w:p>
    <w:p w14:paraId="75774072" w14:textId="77777777" w:rsidR="00057024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>La documentazione deve permettere la riproducibilità del lavoro per un’’eventuale</w:t>
      </w:r>
      <w:r w:rsidRPr="005F4489">
        <w:rPr>
          <w:rFonts w:ascii="Arial Unicode MS" w:hAnsi="Arial Unicode MS"/>
        </w:rPr>
        <w:br/>
        <w:t>continuazione in una prossima tappa</w:t>
      </w:r>
    </w:p>
    <w:p w14:paraId="7AF053F7" w14:textId="77777777" w:rsidR="00057024" w:rsidRPr="005F4489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>Per la parte pratica, i passi di costruzione di allestimento dovranno essere documentati anche fotograficamente</w:t>
      </w:r>
    </w:p>
    <w:p w14:paraId="0980D98A" w14:textId="77777777" w:rsidR="00057024" w:rsidRPr="00057024" w:rsidRDefault="00057024" w:rsidP="00057024">
      <w:pPr>
        <w:pStyle w:val="Paragrafoelenco"/>
        <w:ind w:left="1080"/>
        <w:rPr>
          <w:rFonts w:ascii="Arial Unicode MS" w:hAnsi="Arial Unicode MS"/>
          <w:b/>
        </w:rPr>
      </w:pPr>
      <w:bookmarkStart w:id="1" w:name="OLE_LINK30"/>
      <w:bookmarkStart w:id="2" w:name="OLE_LINK31"/>
      <w:bookmarkStart w:id="3" w:name="OLE_LINK32"/>
    </w:p>
    <w:p w14:paraId="3F82F09D" w14:textId="77777777" w:rsidR="00057024" w:rsidRPr="00057024" w:rsidRDefault="00057024" w:rsidP="00057024">
      <w:pPr>
        <w:rPr>
          <w:rFonts w:ascii="Arial Unicode MS" w:eastAsia="Calibri" w:hAnsi="Arial Unicode MS"/>
          <w:b/>
        </w:rPr>
      </w:pPr>
      <w:r w:rsidRPr="00057024">
        <w:rPr>
          <w:rFonts w:ascii="Arial Unicode MS" w:eastAsia="Calibri" w:hAnsi="Arial Unicode MS"/>
          <w:b/>
        </w:rPr>
        <w:t>Punti di maggior valore:</w:t>
      </w:r>
    </w:p>
    <w:p w14:paraId="1D558869" w14:textId="77777777" w:rsidR="00057024" w:rsidRPr="00057024" w:rsidRDefault="00057024" w:rsidP="00057024">
      <w:pPr>
        <w:rPr>
          <w:rFonts w:ascii="Arial Unicode MS" w:eastAsia="Calibri" w:hAnsi="Arial Unicode MS"/>
        </w:rPr>
      </w:pPr>
      <w:r w:rsidRPr="00057024">
        <w:rPr>
          <w:rFonts w:ascii="Arial Unicode MS" w:eastAsia="Calibri" w:hAnsi="Arial Unicode MS"/>
        </w:rPr>
        <w:t>Buona estetica e buona risoluzione.</w:t>
      </w:r>
    </w:p>
    <w:p w14:paraId="755EEF4B" w14:textId="77777777" w:rsidR="00057024" w:rsidRPr="00057024" w:rsidRDefault="00057024" w:rsidP="00057024">
      <w:pPr>
        <w:ind w:left="720"/>
        <w:rPr>
          <w:rFonts w:ascii="Arial Unicode MS" w:eastAsia="Calibri" w:hAnsi="Arial Unicode MS"/>
          <w:b/>
        </w:rPr>
      </w:pPr>
    </w:p>
    <w:bookmarkEnd w:id="1"/>
    <w:bookmarkEnd w:id="2"/>
    <w:bookmarkEnd w:id="3"/>
    <w:p w14:paraId="560F1791" w14:textId="77777777" w:rsidR="00057024" w:rsidRPr="00057024" w:rsidRDefault="00057024" w:rsidP="00057024">
      <w:pPr>
        <w:rPr>
          <w:rFonts w:ascii="Arial Unicode MS" w:hAnsi="Arial Unicode MS"/>
          <w:i/>
          <w:sz w:val="20"/>
          <w:szCs w:val="20"/>
        </w:rPr>
      </w:pPr>
      <w:r w:rsidRPr="00057024">
        <w:rPr>
          <w:rFonts w:ascii="Arial Unicode MS" w:eastAsia="Calibri" w:hAnsi="Arial Unicode MS"/>
          <w:b/>
        </w:rPr>
        <w:t>Tools</w:t>
      </w:r>
    </w:p>
    <w:p w14:paraId="1C07F151" w14:textId="77777777" w:rsidR="00057024" w:rsidRPr="00057024" w:rsidRDefault="00057024" w:rsidP="00057024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057024">
        <w:rPr>
          <w:rFonts w:ascii="Arial Unicode MS" w:hAnsi="Arial Unicode MS"/>
        </w:rPr>
        <w:t>Ambiente di sviluppo Arduino</w:t>
      </w:r>
    </w:p>
    <w:p w14:paraId="6EFA0F49" w14:textId="6D7649A8" w:rsidR="005656A9" w:rsidRPr="008C64D4" w:rsidRDefault="005656A9" w:rsidP="00057024">
      <w:pPr>
        <w:rPr>
          <w:rFonts w:ascii="Arial Unicode MS" w:hAnsi="Arial Unicode MS"/>
        </w:rPr>
      </w:pPr>
      <w:r w:rsidRPr="008C64D4">
        <w:rPr>
          <w:rFonts w:ascii="Arial Unicode MS" w:hAnsi="Arial Unicode MS"/>
        </w:rPr>
        <w:br w:type="page"/>
      </w:r>
    </w:p>
    <w:p w14:paraId="3D020063" w14:textId="77777777" w:rsidR="008C64D4" w:rsidRDefault="008C64D4" w:rsidP="008C64D4">
      <w:pPr>
        <w:pStyle w:val="Paragrafoelenco"/>
        <w:rPr>
          <w:rFonts w:ascii="Arial Unicode MS" w:hAnsi="Arial Unicode MS"/>
        </w:rPr>
      </w:pPr>
    </w:p>
    <w:p w14:paraId="73091534" w14:textId="77777777" w:rsidR="00187ED7" w:rsidRDefault="00187ED7" w:rsidP="00187ED7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br/>
      </w:r>
      <w:r w:rsidRPr="00D56D7E">
        <w:rPr>
          <w:rFonts w:ascii="Arial Unicode MS" w:hAnsi="Arial Unicode MS"/>
          <w:b/>
        </w:rPr>
        <w:t>Hardware</w:t>
      </w:r>
    </w:p>
    <w:p w14:paraId="71B53592" w14:textId="77777777" w:rsidR="00057024" w:rsidRPr="00057024" w:rsidRDefault="00057024" w:rsidP="00057024">
      <w:pPr>
        <w:rPr>
          <w:rFonts w:ascii="Arial Unicode MS" w:hAnsi="Arial Unicode MS"/>
        </w:rPr>
      </w:pPr>
      <w:r w:rsidRPr="00057024">
        <w:rPr>
          <w:rFonts w:ascii="Arial Unicode MS" w:hAnsi="Arial Unicode MS"/>
        </w:rPr>
        <w:t>Realizzare prima un prototipo semplice per provare la programmazione.</w:t>
      </w:r>
    </w:p>
    <w:p w14:paraId="31DFCC81" w14:textId="77777777" w:rsidR="00057024" w:rsidRPr="00D56D7E" w:rsidRDefault="00057024" w:rsidP="00187ED7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3E7F6C2B" w14:textId="663DDB5E" w:rsidR="00187ED7" w:rsidRPr="00D56D7E" w:rsidRDefault="00187ED7" w:rsidP="00187ED7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>Fornito premontato in corso di esecuzione.</w:t>
      </w:r>
      <w:r w:rsidR="00057024">
        <w:rPr>
          <w:rFonts w:ascii="Arial Unicode MS" w:hAnsi="Arial Unicode MS"/>
        </w:rPr>
        <w:br/>
        <w:t>Possibilità di fare a capo ad una stampante 3D per i pezzi.</w:t>
      </w:r>
      <w:r>
        <w:rPr>
          <w:rFonts w:ascii="Arial Unicode MS" w:hAnsi="Arial Unicode MS"/>
        </w:rPr>
        <w:br/>
      </w:r>
    </w:p>
    <w:p w14:paraId="2E1905FB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B56AF9">
        <w:rPr>
          <w:rFonts w:ascii="Arial Unicode MS" w:hAnsi="Arial Unicode MS"/>
          <w:b/>
        </w:rPr>
        <w:t>Allegati</w:t>
      </w:r>
    </w:p>
    <w:p w14:paraId="0F1C92E0" w14:textId="7B947DEF" w:rsidR="00D56D7E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Sul server </w:t>
      </w:r>
      <w:hyperlink r:id="rId8" w:history="1">
        <w:r w:rsidRPr="00DC7402">
          <w:rPr>
            <w:rStyle w:val="Collegamentoipertestuale"/>
            <w:rFonts w:ascii="Arial Unicode MS" w:hAnsi="Arial Unicode MS"/>
          </w:rPr>
          <w:t>\\sv-104-info1\Progetti-3a</w:t>
        </w:r>
      </w:hyperlink>
      <w:r>
        <w:rPr>
          <w:rFonts w:ascii="Arial Unicode MS" w:hAnsi="Arial Unicode MS"/>
        </w:rPr>
        <w:t>,</w:t>
      </w:r>
    </w:p>
    <w:p w14:paraId="1DD47335" w14:textId="595CE43D" w:rsidR="00435F9D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  <w:i/>
        </w:rPr>
      </w:pPr>
      <w:proofErr w:type="gramStart"/>
      <w:r>
        <w:rPr>
          <w:rFonts w:ascii="Arial Unicode MS" w:hAnsi="Arial Unicode MS"/>
        </w:rPr>
        <w:t>nel</w:t>
      </w:r>
      <w:proofErr w:type="gramEnd"/>
      <w:r>
        <w:rPr>
          <w:rFonts w:ascii="Arial Unicode MS" w:hAnsi="Arial Unicode MS"/>
        </w:rPr>
        <w:t xml:space="preserve"> percorso: </w:t>
      </w:r>
      <w:r w:rsidRPr="00D56D7E">
        <w:rPr>
          <w:rFonts w:ascii="Arial Unicode MS" w:hAnsi="Arial Unicode MS"/>
          <w:i/>
        </w:rPr>
        <w:t>2017 - 2018\2° progetto\</w:t>
      </w:r>
      <w:proofErr w:type="spellStart"/>
      <w:r w:rsidR="008D631A" w:rsidRPr="008D631A">
        <w:rPr>
          <w:rFonts w:ascii="Arial Unicode MS" w:hAnsi="Arial Unicode MS"/>
          <w:i/>
        </w:rPr>
        <w:t>Ice_Hockey_Robot</w:t>
      </w:r>
      <w:proofErr w:type="spellEnd"/>
      <w:r w:rsidR="008D631A" w:rsidRPr="008D631A">
        <w:rPr>
          <w:rFonts w:ascii="Arial Unicode MS" w:hAnsi="Arial Unicode MS"/>
          <w:i/>
        </w:rPr>
        <w:t>\</w:t>
      </w:r>
      <w:proofErr w:type="spellStart"/>
      <w:r w:rsidR="008D631A" w:rsidRPr="008D631A">
        <w:rPr>
          <w:rFonts w:ascii="Arial Unicode MS" w:hAnsi="Arial Unicode MS"/>
          <w:i/>
        </w:rPr>
        <w:t>Documenti_Esterni</w:t>
      </w:r>
      <w:proofErr w:type="spellEnd"/>
    </w:p>
    <w:p w14:paraId="5DEBA7C4" w14:textId="4410286E" w:rsidR="00D56D7E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>Ci sono documenti, foto, video e caratteristiche tecniche d</w:t>
      </w:r>
      <w:r w:rsidR="00187ED7">
        <w:rPr>
          <w:rFonts w:ascii="Arial Unicode MS" w:hAnsi="Arial Unicode MS"/>
        </w:rPr>
        <w:t>i alcune realizzazioni</w:t>
      </w:r>
    </w:p>
    <w:p w14:paraId="5BACD78B" w14:textId="77777777" w:rsidR="008D631A" w:rsidRDefault="008D631A" w:rsidP="00057024">
      <w:pPr>
        <w:rPr>
          <w:rFonts w:ascii="Arial Unicode MS" w:hAnsi="Arial Unicode MS"/>
        </w:rPr>
      </w:pPr>
    </w:p>
    <w:p w14:paraId="4EE86AAE" w14:textId="6D0C041E" w:rsidR="006653D3" w:rsidRDefault="00187ED7" w:rsidP="00057024">
      <w:pPr>
        <w:rPr>
          <w:rFonts w:ascii="Arial Unicode MS" w:hAnsi="Arial Unicode MS"/>
        </w:rPr>
      </w:pPr>
      <w:r w:rsidRPr="00187ED7">
        <w:rPr>
          <w:rFonts w:ascii="Arial Unicode MS" w:hAnsi="Arial Unicode MS"/>
        </w:rPr>
        <w:t xml:space="preserve">Criteri di ricerca:  </w:t>
      </w:r>
      <w:r w:rsidR="00D575E9">
        <w:rPr>
          <w:rFonts w:ascii="Arial Unicode MS" w:hAnsi="Arial Unicode MS"/>
        </w:rPr>
        <w:t xml:space="preserve"> </w:t>
      </w:r>
      <w:r w:rsidR="00D575E9" w:rsidRPr="00D575E9">
        <w:rPr>
          <w:rFonts w:ascii="Arial Unicode MS" w:hAnsi="Arial Unicode MS"/>
        </w:rPr>
        <w:t xml:space="preserve">robot air </w:t>
      </w:r>
      <w:proofErr w:type="spellStart"/>
      <w:r w:rsidR="00D575E9" w:rsidRPr="00D575E9">
        <w:rPr>
          <w:rFonts w:ascii="Arial Unicode MS" w:hAnsi="Arial Unicode MS"/>
        </w:rPr>
        <w:t>ice</w:t>
      </w:r>
      <w:proofErr w:type="spellEnd"/>
      <w:r w:rsidR="00D575E9" w:rsidRPr="00D575E9">
        <w:rPr>
          <w:rFonts w:ascii="Arial Unicode MS" w:hAnsi="Arial Unicode MS"/>
        </w:rPr>
        <w:t xml:space="preserve"> hockey</w:t>
      </w:r>
    </w:p>
    <w:p w14:paraId="243F1E7F" w14:textId="5A3A3D9B" w:rsidR="00187ED7" w:rsidRDefault="00187ED7">
      <w:pPr>
        <w:rPr>
          <w:rFonts w:ascii="Arial Unicode MS" w:hAnsi="Arial Unicode MS"/>
          <w:b/>
        </w:rPr>
      </w:pPr>
    </w:p>
    <w:p w14:paraId="2ADE79C1" w14:textId="5676BD0A" w:rsidR="006653D3" w:rsidRDefault="00772C9D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Data di consegna: </w:t>
      </w:r>
    </w:p>
    <w:p w14:paraId="38FB3970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45516888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16F836B8" w14:textId="54A2F10A" w:rsidR="006653D3" w:rsidRPr="00D83FC5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  <w:b/>
        </w:rPr>
        <w:t>Presenta</w:t>
      </w:r>
      <w:r w:rsidR="00772C9D">
        <w:rPr>
          <w:rFonts w:ascii="Arial Unicode MS" w:hAnsi="Arial Unicode MS"/>
          <w:b/>
        </w:rPr>
        <w:t xml:space="preserve">zione/colloquio professionale: </w:t>
      </w:r>
    </w:p>
    <w:p w14:paraId="515AFE6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0F6FC5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E3B51C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14"/>
        <w:gridCol w:w="612"/>
        <w:gridCol w:w="3042"/>
        <w:gridCol w:w="503"/>
        <w:gridCol w:w="3561"/>
      </w:tblGrid>
      <w:tr w:rsidR="00435F9D" w:rsidRPr="004B57C8" w14:paraId="00518170" w14:textId="77777777" w:rsidTr="00E12775">
        <w:trPr>
          <w:trHeight w:val="567"/>
        </w:trPr>
        <w:tc>
          <w:tcPr>
            <w:tcW w:w="1953" w:type="dxa"/>
            <w:vAlign w:val="center"/>
          </w:tcPr>
          <w:p w14:paraId="3685CDD9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Data</w:t>
            </w:r>
          </w:p>
        </w:tc>
        <w:tc>
          <w:tcPr>
            <w:tcW w:w="625" w:type="dxa"/>
          </w:tcPr>
          <w:p w14:paraId="4636D0A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vAlign w:val="center"/>
          </w:tcPr>
          <w:p w14:paraId="3FEE7F50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Luogo</w:t>
            </w:r>
          </w:p>
        </w:tc>
        <w:tc>
          <w:tcPr>
            <w:tcW w:w="512" w:type="dxa"/>
          </w:tcPr>
          <w:p w14:paraId="3B96FD33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vAlign w:val="center"/>
          </w:tcPr>
          <w:p w14:paraId="2A7C5EE7" w14:textId="7BF6D38A" w:rsidR="00435F9D" w:rsidRPr="004B57C8" w:rsidRDefault="00435F9D" w:rsidP="006653D3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 xml:space="preserve">Firma del </w:t>
            </w:r>
            <w:r w:rsidR="006653D3">
              <w:rPr>
                <w:rFonts w:ascii="Arial Unicode MS" w:hAnsi="Arial Unicode MS"/>
                <w:lang w:bidi="x-none"/>
              </w:rPr>
              <w:t>docente</w:t>
            </w:r>
          </w:p>
        </w:tc>
      </w:tr>
      <w:tr w:rsidR="00435F9D" w:rsidRPr="004B57C8" w14:paraId="501348F3" w14:textId="77777777" w:rsidTr="00E12775">
        <w:trPr>
          <w:trHeight w:val="567"/>
        </w:trPr>
        <w:tc>
          <w:tcPr>
            <w:tcW w:w="1953" w:type="dxa"/>
            <w:tcBorders>
              <w:bottom w:val="dotted" w:sz="4" w:space="0" w:color="auto"/>
            </w:tcBorders>
            <w:vAlign w:val="center"/>
          </w:tcPr>
          <w:p w14:paraId="51DF5E08" w14:textId="47941189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625" w:type="dxa"/>
          </w:tcPr>
          <w:p w14:paraId="01274987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tcBorders>
              <w:bottom w:val="dotted" w:sz="4" w:space="0" w:color="auto"/>
            </w:tcBorders>
            <w:vAlign w:val="center"/>
          </w:tcPr>
          <w:p w14:paraId="5B3C8221" w14:textId="16718B2A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512" w:type="dxa"/>
          </w:tcPr>
          <w:p w14:paraId="3B590DC5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tcBorders>
              <w:bottom w:val="dotted" w:sz="4" w:space="0" w:color="auto"/>
            </w:tcBorders>
            <w:vAlign w:val="center"/>
          </w:tcPr>
          <w:p w14:paraId="6272257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</w:tr>
    </w:tbl>
    <w:p w14:paraId="3FB2EE86" w14:textId="087411B8" w:rsidR="000D6BC6" w:rsidRPr="00D83FC5" w:rsidRDefault="000D6BC6" w:rsidP="00435F9D">
      <w:pPr>
        <w:widowControl w:val="0"/>
        <w:autoSpaceDE w:val="0"/>
        <w:autoSpaceDN w:val="0"/>
        <w:adjustRightInd w:val="0"/>
      </w:pPr>
    </w:p>
    <w:sectPr w:rsidR="000D6BC6" w:rsidRPr="00D83FC5" w:rsidSect="000D6BC6">
      <w:headerReference w:type="default" r:id="rId9"/>
      <w:footerReference w:type="default" r:id="rId10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9968F" w14:textId="77777777" w:rsidR="008D631A" w:rsidRDefault="008D631A">
      <w:r>
        <w:separator/>
      </w:r>
    </w:p>
  </w:endnote>
  <w:endnote w:type="continuationSeparator" w:id="0">
    <w:p w14:paraId="3F906CF8" w14:textId="77777777" w:rsidR="008D631A" w:rsidRDefault="008D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81AB" w14:textId="47231ADE" w:rsidR="008D631A" w:rsidRPr="00D83FC5" w:rsidRDefault="008D631A" w:rsidP="00435F9D">
    <w:pPr>
      <w:pStyle w:val="Pidipagina"/>
      <w:rPr>
        <w:rFonts w:ascii="Arial Unicode MS" w:hAnsi="Arial Unicode MS"/>
        <w:sz w:val="18"/>
      </w:rPr>
    </w:pPr>
    <w:r w:rsidRPr="00D83FC5">
      <w:rPr>
        <w:rFonts w:ascii="Arial Unicode MS" w:hAnsi="Arial Unicode MS"/>
        <w:sz w:val="18"/>
      </w:rPr>
      <w:tab/>
      <w:t xml:space="preserve">Pagina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PAGE </w:instrText>
    </w:r>
    <w:r w:rsidRPr="00D83FC5">
      <w:rPr>
        <w:rStyle w:val="Numeropagina"/>
        <w:sz w:val="18"/>
      </w:rPr>
      <w:fldChar w:fldCharType="separate"/>
    </w:r>
    <w:r w:rsidR="006F67EF">
      <w:rPr>
        <w:rStyle w:val="Numeropagina"/>
        <w:rFonts w:ascii="Arial Unicode MS" w:hAnsi="Arial Unicode MS"/>
        <w:noProof/>
        <w:sz w:val="18"/>
      </w:rPr>
      <w:t>4</w:t>
    </w:r>
    <w:r w:rsidRPr="00D83FC5">
      <w:rPr>
        <w:rStyle w:val="Numeropagina"/>
        <w:sz w:val="18"/>
      </w:rPr>
      <w:fldChar w:fldCharType="end"/>
    </w:r>
    <w:r w:rsidRPr="00D83FC5">
      <w:rPr>
        <w:rStyle w:val="Numeropagina"/>
        <w:rFonts w:ascii="Arial Unicode MS" w:hAnsi="Arial Unicode MS"/>
        <w:sz w:val="18"/>
      </w:rPr>
      <w:t xml:space="preserve"> di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NUMPAGES </w:instrText>
    </w:r>
    <w:r w:rsidRPr="00D83FC5">
      <w:rPr>
        <w:rStyle w:val="Numeropagina"/>
        <w:sz w:val="18"/>
      </w:rPr>
      <w:fldChar w:fldCharType="separate"/>
    </w:r>
    <w:r w:rsidR="006F67EF">
      <w:rPr>
        <w:rStyle w:val="Numeropagina"/>
        <w:rFonts w:ascii="Arial Unicode MS" w:hAnsi="Arial Unicode MS"/>
        <w:noProof/>
        <w:sz w:val="18"/>
      </w:rPr>
      <w:t>4</w:t>
    </w:r>
    <w:r w:rsidRPr="00D83FC5">
      <w:rPr>
        <w:rStyle w:val="Numeropagina"/>
        <w:sz w:val="18"/>
      </w:rPr>
      <w:fldChar w:fldCharType="end"/>
    </w:r>
    <w:r>
      <w:rPr>
        <w:rStyle w:val="Numeropagina"/>
        <w:rFonts w:ascii="Arial Unicode MS" w:hAnsi="Arial Unicode MS"/>
        <w:sz w:val="18"/>
      </w:rPr>
      <w:tab/>
      <w:t>ab 11.17</w:t>
    </w:r>
  </w:p>
  <w:p w14:paraId="51C36831" w14:textId="1556E34B" w:rsidR="008D631A" w:rsidRPr="00590454" w:rsidRDefault="008D631A" w:rsidP="00435F9D">
    <w:pPr>
      <w:pStyle w:val="Pidipagina"/>
      <w:rPr>
        <w:sz w:val="18"/>
        <w:szCs w:val="18"/>
      </w:rPr>
    </w:pPr>
    <w:r w:rsidRPr="00590454">
      <w:rPr>
        <w:rFonts w:ascii="Arial Unicode MS" w:hAnsi="Arial Unicode MS"/>
        <w:sz w:val="18"/>
        <w:szCs w:val="18"/>
      </w:rPr>
      <w:fldChar w:fldCharType="begin"/>
    </w:r>
    <w:r w:rsidRPr="00590454">
      <w:rPr>
        <w:rFonts w:ascii="Arial Unicode MS" w:hAnsi="Arial Unicode MS"/>
        <w:sz w:val="18"/>
        <w:szCs w:val="18"/>
      </w:rPr>
      <w:instrText xml:space="preserve"> FILENAME  \p  \* MERGEFORMAT </w:instrText>
    </w:r>
    <w:r w:rsidRPr="00590454">
      <w:rPr>
        <w:rFonts w:ascii="Arial Unicode MS" w:hAnsi="Arial Unicode MS"/>
        <w:sz w:val="18"/>
        <w:szCs w:val="18"/>
      </w:rPr>
      <w:fldChar w:fldCharType="separate"/>
    </w:r>
    <w:r w:rsidR="006F67EF">
      <w:rPr>
        <w:rFonts w:ascii="Arial Unicode MS" w:hAnsi="Arial Unicode MS"/>
        <w:noProof/>
        <w:sz w:val="18"/>
        <w:szCs w:val="18"/>
      </w:rPr>
      <w:t>W:\2017 - 2018\2° progetto\Ice_Hockey_Robot\qdc_p2_samt_2017_18-Ice_Hockey_Robot.docx</w:t>
    </w:r>
    <w:r w:rsidRPr="00590454">
      <w:rPr>
        <w:rFonts w:ascii="Arial Unicode MS" w:hAnsi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C9279" w14:textId="77777777" w:rsidR="008D631A" w:rsidRDefault="008D631A">
      <w:r>
        <w:separator/>
      </w:r>
    </w:p>
  </w:footnote>
  <w:footnote w:type="continuationSeparator" w:id="0">
    <w:p w14:paraId="002A7614" w14:textId="77777777" w:rsidR="008D631A" w:rsidRDefault="008D6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ED148" w14:textId="59DDEE1D" w:rsidR="008D631A" w:rsidRPr="00D83FC5" w:rsidRDefault="008D631A" w:rsidP="00435F9D">
    <w:pPr>
      <w:pStyle w:val="Intestazione"/>
      <w:rPr>
        <w:rFonts w:ascii="Arial Unicode MS" w:hAnsi="Arial Unicode MS"/>
        <w:sz w:val="20"/>
      </w:rPr>
    </w:pPr>
    <w:r>
      <w:rPr>
        <w:rFonts w:ascii="Arial Unicode MS" w:hAnsi="Arial Unicode MS"/>
        <w:sz w:val="20"/>
      </w:rPr>
      <w:t>Scuola d’Arti e Mestieri Trevano</w:t>
    </w:r>
    <w:r>
      <w:rPr>
        <w:rFonts w:ascii="Arial Unicode MS" w:hAnsi="Arial Unicode MS"/>
        <w:sz w:val="20"/>
      </w:rPr>
      <w:tab/>
    </w:r>
    <w:r>
      <w:rPr>
        <w:rFonts w:ascii="Arial Unicode MS" w:hAnsi="Arial Unicode MS"/>
        <w:sz w:val="20"/>
      </w:rPr>
      <w:tab/>
      <w:t>Progetti 3° anno</w:t>
    </w:r>
  </w:p>
  <w:p w14:paraId="2C6F96C4" w14:textId="77777777" w:rsidR="008D631A" w:rsidRPr="00435F9D" w:rsidRDefault="008D631A" w:rsidP="00435F9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C2C"/>
    <w:multiLevelType w:val="hybridMultilevel"/>
    <w:tmpl w:val="8D206C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57FCC"/>
    <w:multiLevelType w:val="hybridMultilevel"/>
    <w:tmpl w:val="34261C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3D10"/>
    <w:multiLevelType w:val="hybridMultilevel"/>
    <w:tmpl w:val="BDA4C208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1587"/>
    <w:multiLevelType w:val="hybridMultilevel"/>
    <w:tmpl w:val="27241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20137"/>
    <w:multiLevelType w:val="hybridMultilevel"/>
    <w:tmpl w:val="70A0096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E193A"/>
    <w:multiLevelType w:val="hybridMultilevel"/>
    <w:tmpl w:val="4532F15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1A1118"/>
    <w:multiLevelType w:val="hybridMultilevel"/>
    <w:tmpl w:val="FEFA4AEA"/>
    <w:lvl w:ilvl="0" w:tplc="08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8ED2B84"/>
    <w:multiLevelType w:val="hybridMultilevel"/>
    <w:tmpl w:val="60C038F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9326B8"/>
    <w:multiLevelType w:val="hybridMultilevel"/>
    <w:tmpl w:val="233E637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005421"/>
    <w:multiLevelType w:val="hybridMultilevel"/>
    <w:tmpl w:val="5AC83596"/>
    <w:lvl w:ilvl="0" w:tplc="6604466C">
      <w:numFmt w:val="bullet"/>
      <w:lvlText w:val="-"/>
      <w:lvlJc w:val="left"/>
      <w:pPr>
        <w:ind w:left="360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0F34643"/>
    <w:multiLevelType w:val="hybridMultilevel"/>
    <w:tmpl w:val="3D0EB24A"/>
    <w:lvl w:ilvl="0" w:tplc="6604466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A15FA"/>
    <w:multiLevelType w:val="hybridMultilevel"/>
    <w:tmpl w:val="A836B5D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30626"/>
    <w:multiLevelType w:val="hybridMultilevel"/>
    <w:tmpl w:val="072442C4"/>
    <w:lvl w:ilvl="0" w:tplc="6604466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09054D"/>
    <w:multiLevelType w:val="hybridMultilevel"/>
    <w:tmpl w:val="32847D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E5C52"/>
    <w:multiLevelType w:val="multilevel"/>
    <w:tmpl w:val="072ECA62"/>
    <w:lvl w:ilvl="0">
      <w:start w:val="1"/>
      <w:numFmt w:val="decimal"/>
      <w:pStyle w:val="LPI1"/>
      <w:lvlText w:val="%1."/>
      <w:lvlJc w:val="left"/>
      <w:pPr>
        <w:ind w:left="360" w:hanging="360"/>
      </w:pPr>
    </w:lvl>
    <w:lvl w:ilvl="1">
      <w:start w:val="1"/>
      <w:numFmt w:val="decimal"/>
      <w:pStyle w:val="LPI2"/>
      <w:lvlText w:val="%1.%2."/>
      <w:lvlJc w:val="left"/>
      <w:pPr>
        <w:ind w:left="857" w:hanging="432"/>
      </w:pPr>
    </w:lvl>
    <w:lvl w:ilvl="2">
      <w:start w:val="1"/>
      <w:numFmt w:val="decimal"/>
      <w:pStyle w:val="LPI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9919ED"/>
    <w:multiLevelType w:val="hybridMultilevel"/>
    <w:tmpl w:val="0BEA6150"/>
    <w:lvl w:ilvl="0" w:tplc="6604466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9543D0"/>
    <w:multiLevelType w:val="hybridMultilevel"/>
    <w:tmpl w:val="981264F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D90078"/>
    <w:multiLevelType w:val="hybridMultilevel"/>
    <w:tmpl w:val="37A2C2C0"/>
    <w:lvl w:ilvl="0" w:tplc="138EAE96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67D86"/>
    <w:multiLevelType w:val="hybridMultilevel"/>
    <w:tmpl w:val="8262746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D039C"/>
    <w:multiLevelType w:val="hybridMultilevel"/>
    <w:tmpl w:val="2FC8687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EDF0779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7"/>
  </w:num>
  <w:num w:numId="5">
    <w:abstractNumId w:val="20"/>
  </w:num>
  <w:num w:numId="6">
    <w:abstractNumId w:val="21"/>
  </w:num>
  <w:num w:numId="7">
    <w:abstractNumId w:val="10"/>
  </w:num>
  <w:num w:numId="8">
    <w:abstractNumId w:val="8"/>
  </w:num>
  <w:num w:numId="9">
    <w:abstractNumId w:val="19"/>
  </w:num>
  <w:num w:numId="10">
    <w:abstractNumId w:val="3"/>
  </w:num>
  <w:num w:numId="11">
    <w:abstractNumId w:val="1"/>
  </w:num>
  <w:num w:numId="12">
    <w:abstractNumId w:val="18"/>
  </w:num>
  <w:num w:numId="13">
    <w:abstractNumId w:val="5"/>
  </w:num>
  <w:num w:numId="14">
    <w:abstractNumId w:val="13"/>
  </w:num>
  <w:num w:numId="15">
    <w:abstractNumId w:val="2"/>
  </w:num>
  <w:num w:numId="16">
    <w:abstractNumId w:val="22"/>
  </w:num>
  <w:num w:numId="17">
    <w:abstractNumId w:val="4"/>
  </w:num>
  <w:num w:numId="18">
    <w:abstractNumId w:val="12"/>
  </w:num>
  <w:num w:numId="19">
    <w:abstractNumId w:val="11"/>
  </w:num>
  <w:num w:numId="20">
    <w:abstractNumId w:val="6"/>
  </w:num>
  <w:num w:numId="21">
    <w:abstractNumId w:val="17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1"/>
    <w:rsid w:val="00005AC6"/>
    <w:rsid w:val="00013AC5"/>
    <w:rsid w:val="00014E5E"/>
    <w:rsid w:val="000310E5"/>
    <w:rsid w:val="00033873"/>
    <w:rsid w:val="0003470A"/>
    <w:rsid w:val="000432B6"/>
    <w:rsid w:val="00052D59"/>
    <w:rsid w:val="00057024"/>
    <w:rsid w:val="000802C1"/>
    <w:rsid w:val="00087EF5"/>
    <w:rsid w:val="000A15D4"/>
    <w:rsid w:val="000D5A8E"/>
    <w:rsid w:val="000D5CD8"/>
    <w:rsid w:val="000D6BC6"/>
    <w:rsid w:val="000E1E1F"/>
    <w:rsid w:val="000E2574"/>
    <w:rsid w:val="001109A7"/>
    <w:rsid w:val="001644C8"/>
    <w:rsid w:val="00167FED"/>
    <w:rsid w:val="001714B7"/>
    <w:rsid w:val="00176BA8"/>
    <w:rsid w:val="00187ED7"/>
    <w:rsid w:val="0019331B"/>
    <w:rsid w:val="001A1609"/>
    <w:rsid w:val="001A4E2D"/>
    <w:rsid w:val="001F2A8B"/>
    <w:rsid w:val="001F7D3B"/>
    <w:rsid w:val="00230900"/>
    <w:rsid w:val="00271620"/>
    <w:rsid w:val="00272F6E"/>
    <w:rsid w:val="00274D60"/>
    <w:rsid w:val="00294D41"/>
    <w:rsid w:val="002A614C"/>
    <w:rsid w:val="002B54DF"/>
    <w:rsid w:val="002B562A"/>
    <w:rsid w:val="002C4015"/>
    <w:rsid w:val="002E1BAB"/>
    <w:rsid w:val="003076D2"/>
    <w:rsid w:val="0031068E"/>
    <w:rsid w:val="00323CCB"/>
    <w:rsid w:val="00327CE0"/>
    <w:rsid w:val="00335042"/>
    <w:rsid w:val="00371441"/>
    <w:rsid w:val="00382FB3"/>
    <w:rsid w:val="00387F08"/>
    <w:rsid w:val="0039691C"/>
    <w:rsid w:val="003A1FC7"/>
    <w:rsid w:val="003A55E8"/>
    <w:rsid w:val="003B0413"/>
    <w:rsid w:val="003B5D14"/>
    <w:rsid w:val="003E2586"/>
    <w:rsid w:val="003F3FDA"/>
    <w:rsid w:val="0041524B"/>
    <w:rsid w:val="0041769A"/>
    <w:rsid w:val="00433C4C"/>
    <w:rsid w:val="00435F9D"/>
    <w:rsid w:val="00446F92"/>
    <w:rsid w:val="004512FA"/>
    <w:rsid w:val="00460489"/>
    <w:rsid w:val="00474B33"/>
    <w:rsid w:val="004B0A6A"/>
    <w:rsid w:val="004B0AEE"/>
    <w:rsid w:val="004D6410"/>
    <w:rsid w:val="004F62C4"/>
    <w:rsid w:val="00505842"/>
    <w:rsid w:val="00512878"/>
    <w:rsid w:val="00535FCC"/>
    <w:rsid w:val="00542104"/>
    <w:rsid w:val="0056053E"/>
    <w:rsid w:val="005656A9"/>
    <w:rsid w:val="00590454"/>
    <w:rsid w:val="005A119B"/>
    <w:rsid w:val="005A29E6"/>
    <w:rsid w:val="005B2F53"/>
    <w:rsid w:val="005C6C87"/>
    <w:rsid w:val="005D0919"/>
    <w:rsid w:val="005D4BC0"/>
    <w:rsid w:val="005F2F7C"/>
    <w:rsid w:val="00600CBA"/>
    <w:rsid w:val="0061181A"/>
    <w:rsid w:val="00621B19"/>
    <w:rsid w:val="006430C1"/>
    <w:rsid w:val="00656FA8"/>
    <w:rsid w:val="006653D3"/>
    <w:rsid w:val="00673BC8"/>
    <w:rsid w:val="00685CD3"/>
    <w:rsid w:val="00685E04"/>
    <w:rsid w:val="006C036E"/>
    <w:rsid w:val="006F1031"/>
    <w:rsid w:val="006F4C77"/>
    <w:rsid w:val="006F67EF"/>
    <w:rsid w:val="00721F8A"/>
    <w:rsid w:val="00725E8B"/>
    <w:rsid w:val="00734BE2"/>
    <w:rsid w:val="00740A2D"/>
    <w:rsid w:val="00744B0A"/>
    <w:rsid w:val="00765D12"/>
    <w:rsid w:val="00772C9D"/>
    <w:rsid w:val="0078076A"/>
    <w:rsid w:val="00792D1A"/>
    <w:rsid w:val="007B5B23"/>
    <w:rsid w:val="007B65DA"/>
    <w:rsid w:val="007C17DD"/>
    <w:rsid w:val="007D3675"/>
    <w:rsid w:val="007F0DE9"/>
    <w:rsid w:val="007F19D6"/>
    <w:rsid w:val="007F1FC9"/>
    <w:rsid w:val="00811AB0"/>
    <w:rsid w:val="00812046"/>
    <w:rsid w:val="00827DA9"/>
    <w:rsid w:val="00847233"/>
    <w:rsid w:val="008662FB"/>
    <w:rsid w:val="00895871"/>
    <w:rsid w:val="008C64D4"/>
    <w:rsid w:val="008D2B2F"/>
    <w:rsid w:val="008D631A"/>
    <w:rsid w:val="008E4845"/>
    <w:rsid w:val="008F2950"/>
    <w:rsid w:val="009064CE"/>
    <w:rsid w:val="0091130F"/>
    <w:rsid w:val="00941FF4"/>
    <w:rsid w:val="00950580"/>
    <w:rsid w:val="00960498"/>
    <w:rsid w:val="00977643"/>
    <w:rsid w:val="009A4CF3"/>
    <w:rsid w:val="009D14D7"/>
    <w:rsid w:val="009D5493"/>
    <w:rsid w:val="009E5D42"/>
    <w:rsid w:val="009E6320"/>
    <w:rsid w:val="00A14E21"/>
    <w:rsid w:val="00A155DC"/>
    <w:rsid w:val="00A340D1"/>
    <w:rsid w:val="00A354A0"/>
    <w:rsid w:val="00A42E29"/>
    <w:rsid w:val="00A80823"/>
    <w:rsid w:val="00A90BA3"/>
    <w:rsid w:val="00AD7CDA"/>
    <w:rsid w:val="00AE04B5"/>
    <w:rsid w:val="00AF5740"/>
    <w:rsid w:val="00B14150"/>
    <w:rsid w:val="00B14555"/>
    <w:rsid w:val="00B54993"/>
    <w:rsid w:val="00B75BFA"/>
    <w:rsid w:val="00B76A2D"/>
    <w:rsid w:val="00BA0BEB"/>
    <w:rsid w:val="00BC20C5"/>
    <w:rsid w:val="00BC7644"/>
    <w:rsid w:val="00BD39FE"/>
    <w:rsid w:val="00C10774"/>
    <w:rsid w:val="00C45450"/>
    <w:rsid w:val="00C5554C"/>
    <w:rsid w:val="00C709A5"/>
    <w:rsid w:val="00C843E3"/>
    <w:rsid w:val="00CC30B0"/>
    <w:rsid w:val="00CD7CDC"/>
    <w:rsid w:val="00D3254A"/>
    <w:rsid w:val="00D5300C"/>
    <w:rsid w:val="00D56D7E"/>
    <w:rsid w:val="00D575E9"/>
    <w:rsid w:val="00D720FA"/>
    <w:rsid w:val="00D9763E"/>
    <w:rsid w:val="00DB544D"/>
    <w:rsid w:val="00DC021D"/>
    <w:rsid w:val="00DE4B75"/>
    <w:rsid w:val="00DE6BD5"/>
    <w:rsid w:val="00E021E2"/>
    <w:rsid w:val="00E12775"/>
    <w:rsid w:val="00E155AF"/>
    <w:rsid w:val="00E16F87"/>
    <w:rsid w:val="00E44298"/>
    <w:rsid w:val="00E60103"/>
    <w:rsid w:val="00E74C6F"/>
    <w:rsid w:val="00E908B8"/>
    <w:rsid w:val="00EA7F49"/>
    <w:rsid w:val="00EC1233"/>
    <w:rsid w:val="00EF5BC6"/>
    <w:rsid w:val="00EF7898"/>
    <w:rsid w:val="00F036B4"/>
    <w:rsid w:val="00F05CA9"/>
    <w:rsid w:val="00F16859"/>
    <w:rsid w:val="00F2016E"/>
    <w:rsid w:val="00F21EF4"/>
    <w:rsid w:val="00F31FB7"/>
    <w:rsid w:val="00F47648"/>
    <w:rsid w:val="00F93210"/>
    <w:rsid w:val="00FA2659"/>
    <w:rsid w:val="00FC5D6B"/>
    <w:rsid w:val="00FE16B3"/>
    <w:rsid w:val="00FE19D8"/>
    <w:rsid w:val="00FE2B8A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oNotEmbedSmartTags/>
  <w:decimalSymbol w:val="."/>
  <w:listSeparator w:val=";"/>
  <w14:docId w14:val="5A59169B"/>
  <w15:docId w15:val="{44BBD0F1-82B6-47D2-80BF-6CEFE550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D83FC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D83FC5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83FC5"/>
  </w:style>
  <w:style w:type="table" w:styleId="Grigliatabella">
    <w:name w:val="Table Grid"/>
    <w:basedOn w:val="Tabellanormale"/>
    <w:rsid w:val="00D8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uiPriority w:val="99"/>
    <w:unhideWhenUsed/>
    <w:rsid w:val="009064CE"/>
    <w:rPr>
      <w:color w:val="0000FF"/>
      <w:u w:val="single"/>
    </w:rPr>
  </w:style>
  <w:style w:type="paragraph" w:customStyle="1" w:styleId="LPI1">
    <w:name w:val="LPI1"/>
    <w:qFormat/>
    <w:rsid w:val="00335042"/>
    <w:pPr>
      <w:numPr>
        <w:numId w:val="1"/>
      </w:numPr>
      <w:spacing w:after="200" w:line="276" w:lineRule="auto"/>
    </w:pPr>
    <w:rPr>
      <w:rFonts w:ascii="Calibri" w:hAnsi="Calibri" w:cs="Calibri"/>
      <w:b/>
      <w:sz w:val="32"/>
      <w:szCs w:val="32"/>
    </w:rPr>
  </w:style>
  <w:style w:type="paragraph" w:customStyle="1" w:styleId="LPI2">
    <w:name w:val="LPI2"/>
    <w:basedOn w:val="LPI1"/>
    <w:qFormat/>
    <w:rsid w:val="00335042"/>
    <w:pPr>
      <w:numPr>
        <w:ilvl w:val="1"/>
      </w:numPr>
    </w:pPr>
    <w:rPr>
      <w:sz w:val="28"/>
    </w:rPr>
  </w:style>
  <w:style w:type="paragraph" w:customStyle="1" w:styleId="LPI3">
    <w:name w:val="LPI3"/>
    <w:basedOn w:val="LPI2"/>
    <w:qFormat/>
    <w:rsid w:val="00335042"/>
    <w:pPr>
      <w:numPr>
        <w:ilvl w:val="2"/>
      </w:numPr>
    </w:pPr>
    <w:rPr>
      <w:i/>
      <w:sz w:val="24"/>
    </w:rPr>
  </w:style>
  <w:style w:type="character" w:styleId="Rimandocommento">
    <w:name w:val="annotation reference"/>
    <w:uiPriority w:val="99"/>
    <w:semiHidden/>
    <w:unhideWhenUsed/>
    <w:rsid w:val="0033504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042"/>
    <w:pPr>
      <w:spacing w:after="200"/>
    </w:pPr>
    <w:rPr>
      <w:rFonts w:ascii="Calibri" w:hAnsi="Calibri"/>
      <w:sz w:val="20"/>
      <w:szCs w:val="20"/>
      <w:lang w:val="it-CH" w:eastAsia="it-CH"/>
    </w:rPr>
  </w:style>
  <w:style w:type="character" w:customStyle="1" w:styleId="TestocommentoCarattere">
    <w:name w:val="Testo commento Carattere"/>
    <w:link w:val="Testocommento"/>
    <w:uiPriority w:val="99"/>
    <w:semiHidden/>
    <w:rsid w:val="00335042"/>
    <w:rPr>
      <w:rFonts w:ascii="Calibri" w:hAnsi="Calibri"/>
    </w:rPr>
  </w:style>
  <w:style w:type="paragraph" w:styleId="Paragrafoelenco">
    <w:name w:val="List Paragraph"/>
    <w:basedOn w:val="Normale"/>
    <w:uiPriority w:val="34"/>
    <w:qFormat/>
    <w:rsid w:val="003350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545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5450"/>
    <w:rPr>
      <w:rFonts w:ascii="Lucida Grande" w:hAnsi="Lucida Grande" w:cs="Lucida Grande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v-104-info1\Progetti-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2EC285C3</Template>
  <TotalTime>34</TotalTime>
  <Pages>4</Pages>
  <Words>387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Pianificazione LPI 2009</vt:lpstr>
    </vt:vector>
  </TitlesOfParts>
  <Company>SAM Trevano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Pianificazione LPI 2009</dc:title>
  <dc:subject/>
  <dc:creator>Will Style</dc:creator>
  <cp:keywords/>
  <cp:lastModifiedBy>Adriano Barchi</cp:lastModifiedBy>
  <cp:revision>4</cp:revision>
  <cp:lastPrinted>2017-08-29T11:58:00Z</cp:lastPrinted>
  <dcterms:created xsi:type="dcterms:W3CDTF">2017-11-07T18:25:00Z</dcterms:created>
  <dcterms:modified xsi:type="dcterms:W3CDTF">2017-11-07T19:17:00Z</dcterms:modified>
</cp:coreProperties>
</file>